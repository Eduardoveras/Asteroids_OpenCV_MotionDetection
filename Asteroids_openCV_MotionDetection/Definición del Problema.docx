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AE" w:rsidRDefault="000F13B3" w:rsidP="000F13B3">
      <w:pPr>
        <w:pStyle w:val="Heading1"/>
      </w:pPr>
      <w:bookmarkStart w:id="0" w:name="_Toc372205719"/>
      <w:r>
        <w:t>Definición del Problema</w:t>
      </w:r>
      <w:bookmarkEnd w:id="0"/>
    </w:p>
    <w:sdt>
      <w:sdtPr>
        <w:alias w:val="Definición del Problema"/>
        <w:tag w:val="Definición del Problema"/>
        <w:id w:val="-1245800500"/>
        <w:lock w:val="sdtLocked"/>
        <w:placeholder>
          <w:docPart w:val="218000C25037497EB63538295992FF39"/>
        </w:placeholder>
      </w:sdtPr>
      <w:sdtEndPr/>
      <w:sdtContent>
        <w:p w:rsidR="00BA3C36" w:rsidRDefault="007578F3" w:rsidP="007578F3">
          <w:r w:rsidRPr="007578F3">
            <w:t xml:space="preserve"> “</w:t>
          </w:r>
          <w:proofErr w:type="spellStart"/>
          <w:r w:rsidRPr="007578F3">
            <w:t>Asteroids</w:t>
          </w:r>
          <w:proofErr w:type="spellEnd"/>
          <w:r w:rsidRPr="007578F3">
            <w:t xml:space="preserve">” es </w:t>
          </w:r>
          <w:r>
            <w:t xml:space="preserve">un videojuego creado por Atari </w:t>
          </w:r>
          <w:r w:rsidRPr="007578F3">
            <w:t>que consiste en una na</w:t>
          </w:r>
          <w:r>
            <w:t xml:space="preserve">ve en el centro de la pantalla </w:t>
          </w:r>
          <w:r w:rsidRPr="007578F3">
            <w:t>disparando a 360º pa</w:t>
          </w:r>
          <w:r>
            <w:t xml:space="preserve">ra hacer explotar una serie de </w:t>
          </w:r>
          <w:r w:rsidRPr="007578F3">
            <w:t>asteroides o rocas que aleatoriamente son generadas y que al colisionar con</w:t>
          </w:r>
          <w:r>
            <w:t xml:space="preserve"> la nave provocarán el fin del </w:t>
          </w:r>
          <w:r w:rsidRPr="007578F3">
            <w:t>juego. En la medida q</w:t>
          </w:r>
          <w:r>
            <w:t xml:space="preserve">ue el jugador destruya algunas </w:t>
          </w:r>
          <w:r w:rsidRPr="007578F3">
            <w:t>rocas, estas se subdiv</w:t>
          </w:r>
          <w:r>
            <w:t>iden en rocas más pequeñas, lo c</w:t>
          </w:r>
          <w:r w:rsidRPr="007578F3">
            <w:t>ual acentúa más el reto en la medida en q</w:t>
          </w:r>
          <w:r>
            <w:t xml:space="preserve">ue avanza el juego. </w:t>
          </w:r>
        </w:p>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OCHeading"/>
          </w:pPr>
          <w:r>
            <w:rPr>
              <w:lang w:val="es-ES"/>
            </w:rPr>
            <w:t>Tabla de contenido</w:t>
          </w:r>
        </w:p>
        <w:p w:rsidR="00C5710B" w:rsidRDefault="00BA3C36">
          <w:pPr>
            <w:pStyle w:val="TO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372205719" w:history="1">
            <w:r w:rsidR="00C5710B" w:rsidRPr="0070463A">
              <w:rPr>
                <w:rStyle w:val="Hyperlink"/>
                <w:noProof/>
              </w:rPr>
              <w:t>Definición del Problema</w:t>
            </w:r>
            <w:r w:rsidR="00C5710B">
              <w:rPr>
                <w:noProof/>
                <w:webHidden/>
              </w:rPr>
              <w:tab/>
            </w:r>
            <w:r w:rsidR="00C5710B">
              <w:rPr>
                <w:noProof/>
                <w:webHidden/>
              </w:rPr>
              <w:fldChar w:fldCharType="begin"/>
            </w:r>
            <w:r w:rsidR="00C5710B">
              <w:rPr>
                <w:noProof/>
                <w:webHidden/>
              </w:rPr>
              <w:instrText xml:space="preserve"> PAGEREF _Toc372205719 \h </w:instrText>
            </w:r>
            <w:r w:rsidR="00C5710B">
              <w:rPr>
                <w:noProof/>
                <w:webHidden/>
              </w:rPr>
            </w:r>
            <w:r w:rsidR="00C5710B">
              <w:rPr>
                <w:noProof/>
                <w:webHidden/>
              </w:rPr>
              <w:fldChar w:fldCharType="separate"/>
            </w:r>
            <w:r w:rsidR="00C5710B">
              <w:rPr>
                <w:noProof/>
                <w:webHidden/>
              </w:rPr>
              <w:t>1</w:t>
            </w:r>
            <w:r w:rsidR="00C5710B">
              <w:rPr>
                <w:noProof/>
                <w:webHidden/>
              </w:rPr>
              <w:fldChar w:fldCharType="end"/>
            </w:r>
          </w:hyperlink>
        </w:p>
        <w:p w:rsidR="00C5710B" w:rsidRDefault="00414615">
          <w:pPr>
            <w:pStyle w:val="TOC1"/>
            <w:tabs>
              <w:tab w:val="right" w:leader="dot" w:pos="10790"/>
            </w:tabs>
            <w:rPr>
              <w:rFonts w:asciiTheme="minorHAnsi" w:eastAsiaTheme="minorEastAsia" w:hAnsiTheme="minorHAnsi" w:cstheme="minorBidi"/>
              <w:noProof/>
              <w:lang w:eastAsia="es-DO"/>
            </w:rPr>
          </w:pPr>
          <w:hyperlink w:anchor="_Toc372205720" w:history="1">
            <w:r w:rsidR="00C5710B" w:rsidRPr="0070463A">
              <w:rPr>
                <w:rStyle w:val="Hyperlink"/>
                <w:noProof/>
              </w:rPr>
              <w:t>Análisis</w:t>
            </w:r>
            <w:r w:rsidR="00C5710B">
              <w:rPr>
                <w:noProof/>
                <w:webHidden/>
              </w:rPr>
              <w:tab/>
            </w:r>
            <w:r w:rsidR="00C5710B">
              <w:rPr>
                <w:noProof/>
                <w:webHidden/>
              </w:rPr>
              <w:fldChar w:fldCharType="begin"/>
            </w:r>
            <w:r w:rsidR="00C5710B">
              <w:rPr>
                <w:noProof/>
                <w:webHidden/>
              </w:rPr>
              <w:instrText xml:space="preserve"> PAGEREF _Toc372205720 \h </w:instrText>
            </w:r>
            <w:r w:rsidR="00C5710B">
              <w:rPr>
                <w:noProof/>
                <w:webHidden/>
              </w:rPr>
            </w:r>
            <w:r w:rsidR="00C5710B">
              <w:rPr>
                <w:noProof/>
                <w:webHidden/>
              </w:rPr>
              <w:fldChar w:fldCharType="separate"/>
            </w:r>
            <w:r w:rsidR="00C5710B">
              <w:rPr>
                <w:noProof/>
                <w:webHidden/>
              </w:rPr>
              <w:t>1</w:t>
            </w:r>
            <w:r w:rsidR="00C5710B">
              <w:rPr>
                <w:noProof/>
                <w:webHidden/>
              </w:rPr>
              <w:fldChar w:fldCharType="end"/>
            </w:r>
          </w:hyperlink>
        </w:p>
        <w:p w:rsidR="00C5710B" w:rsidRDefault="00414615">
          <w:pPr>
            <w:pStyle w:val="TOC1"/>
            <w:tabs>
              <w:tab w:val="right" w:leader="dot" w:pos="10790"/>
            </w:tabs>
            <w:rPr>
              <w:rFonts w:asciiTheme="minorHAnsi" w:eastAsiaTheme="minorEastAsia" w:hAnsiTheme="minorHAnsi" w:cstheme="minorBidi"/>
              <w:noProof/>
              <w:lang w:eastAsia="es-DO"/>
            </w:rPr>
          </w:pPr>
          <w:hyperlink w:anchor="_Toc372205721" w:history="1">
            <w:r w:rsidR="00C5710B" w:rsidRPr="0070463A">
              <w:rPr>
                <w:rStyle w:val="Hyperlink"/>
                <w:noProof/>
              </w:rPr>
              <w:t>Diseño</w:t>
            </w:r>
            <w:r w:rsidR="00C5710B">
              <w:rPr>
                <w:noProof/>
                <w:webHidden/>
              </w:rPr>
              <w:tab/>
            </w:r>
            <w:r w:rsidR="00C5710B">
              <w:rPr>
                <w:noProof/>
                <w:webHidden/>
              </w:rPr>
              <w:fldChar w:fldCharType="begin"/>
            </w:r>
            <w:r w:rsidR="00C5710B">
              <w:rPr>
                <w:noProof/>
                <w:webHidden/>
              </w:rPr>
              <w:instrText xml:space="preserve"> PAGEREF _Toc372205721 \h </w:instrText>
            </w:r>
            <w:r w:rsidR="00C5710B">
              <w:rPr>
                <w:noProof/>
                <w:webHidden/>
              </w:rPr>
            </w:r>
            <w:r w:rsidR="00C5710B">
              <w:rPr>
                <w:noProof/>
                <w:webHidden/>
              </w:rPr>
              <w:fldChar w:fldCharType="separate"/>
            </w:r>
            <w:r w:rsidR="00C5710B">
              <w:rPr>
                <w:noProof/>
                <w:webHidden/>
              </w:rPr>
              <w:t>2</w:t>
            </w:r>
            <w:r w:rsidR="00C5710B">
              <w:rPr>
                <w:noProof/>
                <w:webHidden/>
              </w:rPr>
              <w:fldChar w:fldCharType="end"/>
            </w:r>
          </w:hyperlink>
        </w:p>
        <w:p w:rsidR="00C5710B" w:rsidRDefault="00414615">
          <w:pPr>
            <w:pStyle w:val="TOC1"/>
            <w:tabs>
              <w:tab w:val="right" w:leader="dot" w:pos="10790"/>
            </w:tabs>
            <w:rPr>
              <w:rFonts w:asciiTheme="minorHAnsi" w:eastAsiaTheme="minorEastAsia" w:hAnsiTheme="minorHAnsi" w:cstheme="minorBidi"/>
              <w:noProof/>
              <w:lang w:eastAsia="es-DO"/>
            </w:rPr>
          </w:pPr>
          <w:hyperlink w:anchor="_Toc372205722" w:history="1">
            <w:r w:rsidR="00C5710B" w:rsidRPr="0070463A">
              <w:rPr>
                <w:rStyle w:val="Hyperlink"/>
                <w:noProof/>
              </w:rPr>
              <w:t>Código Fuente</w:t>
            </w:r>
            <w:r w:rsidR="00C5710B">
              <w:rPr>
                <w:noProof/>
                <w:webHidden/>
              </w:rPr>
              <w:tab/>
            </w:r>
            <w:r w:rsidR="00C5710B">
              <w:rPr>
                <w:noProof/>
                <w:webHidden/>
              </w:rPr>
              <w:fldChar w:fldCharType="begin"/>
            </w:r>
            <w:r w:rsidR="00C5710B">
              <w:rPr>
                <w:noProof/>
                <w:webHidden/>
              </w:rPr>
              <w:instrText xml:space="preserve"> PAGEREF _Toc372205722 \h </w:instrText>
            </w:r>
            <w:r w:rsidR="00C5710B">
              <w:rPr>
                <w:noProof/>
                <w:webHidden/>
              </w:rPr>
            </w:r>
            <w:r w:rsidR="00C5710B">
              <w:rPr>
                <w:noProof/>
                <w:webHidden/>
              </w:rPr>
              <w:fldChar w:fldCharType="separate"/>
            </w:r>
            <w:r w:rsidR="00C5710B">
              <w:rPr>
                <w:noProof/>
                <w:webHidden/>
              </w:rPr>
              <w:t>5</w:t>
            </w:r>
            <w:r w:rsidR="00C5710B">
              <w:rPr>
                <w:noProof/>
                <w:webHidden/>
              </w:rPr>
              <w:fldChar w:fldCharType="end"/>
            </w:r>
          </w:hyperlink>
        </w:p>
        <w:p w:rsidR="00C5710B" w:rsidRDefault="00414615">
          <w:pPr>
            <w:pStyle w:val="TOC1"/>
            <w:tabs>
              <w:tab w:val="right" w:leader="dot" w:pos="10790"/>
            </w:tabs>
            <w:rPr>
              <w:rFonts w:asciiTheme="minorHAnsi" w:eastAsiaTheme="minorEastAsia" w:hAnsiTheme="minorHAnsi" w:cstheme="minorBidi"/>
              <w:noProof/>
              <w:lang w:eastAsia="es-DO"/>
            </w:rPr>
          </w:pPr>
          <w:hyperlink w:anchor="_Toc372205723" w:history="1">
            <w:r w:rsidR="00C5710B" w:rsidRPr="0070463A">
              <w:rPr>
                <w:rStyle w:val="Hyperlink"/>
                <w:noProof/>
              </w:rPr>
              <w:t>Condiciones de Error</w:t>
            </w:r>
            <w:r w:rsidR="00C5710B">
              <w:rPr>
                <w:noProof/>
                <w:webHidden/>
              </w:rPr>
              <w:tab/>
            </w:r>
            <w:r w:rsidR="00C5710B">
              <w:rPr>
                <w:noProof/>
                <w:webHidden/>
              </w:rPr>
              <w:fldChar w:fldCharType="begin"/>
            </w:r>
            <w:r w:rsidR="00C5710B">
              <w:rPr>
                <w:noProof/>
                <w:webHidden/>
              </w:rPr>
              <w:instrText xml:space="preserve"> PAGEREF _Toc372205723 \h </w:instrText>
            </w:r>
            <w:r w:rsidR="00C5710B">
              <w:rPr>
                <w:noProof/>
                <w:webHidden/>
              </w:rPr>
            </w:r>
            <w:r w:rsidR="00C5710B">
              <w:rPr>
                <w:noProof/>
                <w:webHidden/>
              </w:rPr>
              <w:fldChar w:fldCharType="separate"/>
            </w:r>
            <w:r w:rsidR="00C5710B">
              <w:rPr>
                <w:noProof/>
                <w:webHidden/>
              </w:rPr>
              <w:t>6</w:t>
            </w:r>
            <w:r w:rsidR="00C5710B">
              <w:rPr>
                <w:noProof/>
                <w:webHidden/>
              </w:rPr>
              <w:fldChar w:fldCharType="end"/>
            </w:r>
          </w:hyperlink>
        </w:p>
        <w:p w:rsidR="00C5710B" w:rsidRDefault="00414615">
          <w:pPr>
            <w:pStyle w:val="TOC1"/>
            <w:tabs>
              <w:tab w:val="right" w:leader="dot" w:pos="10790"/>
            </w:tabs>
            <w:rPr>
              <w:rFonts w:asciiTheme="minorHAnsi" w:eastAsiaTheme="minorEastAsia" w:hAnsiTheme="minorHAnsi" w:cstheme="minorBidi"/>
              <w:noProof/>
              <w:lang w:eastAsia="es-DO"/>
            </w:rPr>
          </w:pPr>
          <w:hyperlink w:anchor="_Toc372205724" w:history="1">
            <w:r w:rsidR="00C5710B" w:rsidRPr="0070463A">
              <w:rPr>
                <w:rStyle w:val="Hyperlink"/>
                <w:noProof/>
              </w:rPr>
              <w:t>Ejemplos de Uso</w:t>
            </w:r>
            <w:r w:rsidR="00C5710B">
              <w:rPr>
                <w:noProof/>
                <w:webHidden/>
              </w:rPr>
              <w:tab/>
            </w:r>
            <w:r w:rsidR="00C5710B">
              <w:rPr>
                <w:noProof/>
                <w:webHidden/>
              </w:rPr>
              <w:fldChar w:fldCharType="begin"/>
            </w:r>
            <w:r w:rsidR="00C5710B">
              <w:rPr>
                <w:noProof/>
                <w:webHidden/>
              </w:rPr>
              <w:instrText xml:space="preserve"> PAGEREF _Toc372205724 \h </w:instrText>
            </w:r>
            <w:r w:rsidR="00C5710B">
              <w:rPr>
                <w:noProof/>
                <w:webHidden/>
              </w:rPr>
            </w:r>
            <w:r w:rsidR="00C5710B">
              <w:rPr>
                <w:noProof/>
                <w:webHidden/>
              </w:rPr>
              <w:fldChar w:fldCharType="separate"/>
            </w:r>
            <w:r w:rsidR="00C5710B">
              <w:rPr>
                <w:noProof/>
                <w:webHidden/>
              </w:rPr>
              <w:t>7</w:t>
            </w:r>
            <w:r w:rsidR="00C5710B">
              <w:rPr>
                <w:noProof/>
                <w:webHidden/>
              </w:rPr>
              <w:fldChar w:fldCharType="end"/>
            </w:r>
          </w:hyperlink>
        </w:p>
        <w:p w:rsidR="00C5710B" w:rsidRDefault="00414615">
          <w:pPr>
            <w:pStyle w:val="TOC1"/>
            <w:tabs>
              <w:tab w:val="right" w:leader="dot" w:pos="10790"/>
            </w:tabs>
            <w:rPr>
              <w:rFonts w:asciiTheme="minorHAnsi" w:eastAsiaTheme="minorEastAsia" w:hAnsiTheme="minorHAnsi" w:cstheme="minorBidi"/>
              <w:noProof/>
              <w:lang w:eastAsia="es-DO"/>
            </w:rPr>
          </w:pPr>
          <w:hyperlink w:anchor="_Toc372205725" w:history="1">
            <w:r w:rsidR="00C5710B" w:rsidRPr="0070463A">
              <w:rPr>
                <w:rStyle w:val="Hyperlink"/>
                <w:noProof/>
              </w:rPr>
              <w:t>Notas al Profesor</w:t>
            </w:r>
            <w:r w:rsidR="00C5710B">
              <w:rPr>
                <w:noProof/>
                <w:webHidden/>
              </w:rPr>
              <w:tab/>
            </w:r>
            <w:r w:rsidR="00C5710B">
              <w:rPr>
                <w:noProof/>
                <w:webHidden/>
              </w:rPr>
              <w:fldChar w:fldCharType="begin"/>
            </w:r>
            <w:r w:rsidR="00C5710B">
              <w:rPr>
                <w:noProof/>
                <w:webHidden/>
              </w:rPr>
              <w:instrText xml:space="preserve"> PAGEREF _Toc372205725 \h </w:instrText>
            </w:r>
            <w:r w:rsidR="00C5710B">
              <w:rPr>
                <w:noProof/>
                <w:webHidden/>
              </w:rPr>
            </w:r>
            <w:r w:rsidR="00C5710B">
              <w:rPr>
                <w:noProof/>
                <w:webHidden/>
              </w:rPr>
              <w:fldChar w:fldCharType="separate"/>
            </w:r>
            <w:r w:rsidR="00C5710B">
              <w:rPr>
                <w:noProof/>
                <w:webHidden/>
              </w:rPr>
              <w:t>8</w:t>
            </w:r>
            <w:r w:rsidR="00C5710B">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7F7126">
          <w:headerReference w:type="default" r:id="rId7"/>
          <w:pgSz w:w="12240" w:h="15840"/>
          <w:pgMar w:top="1701" w:right="720" w:bottom="851" w:left="720" w:header="709" w:footer="709" w:gutter="0"/>
          <w:cols w:space="708"/>
          <w:docGrid w:linePitch="360"/>
        </w:sectPr>
      </w:pPr>
    </w:p>
    <w:p w:rsidR="00BA3C36" w:rsidRDefault="00BA3C36" w:rsidP="00BA3C36">
      <w:pPr>
        <w:pStyle w:val="Heading1"/>
      </w:pPr>
      <w:bookmarkStart w:id="1" w:name="_Toc372205720"/>
      <w:r>
        <w:lastRenderedPageBreak/>
        <w:t>Análisis</w:t>
      </w:r>
      <w:bookmarkEnd w:id="1"/>
    </w:p>
    <w:sdt>
      <w:sdtPr>
        <w:alias w:val="Análisis"/>
        <w:tag w:val="Análisis"/>
        <w:id w:val="-1137634264"/>
        <w:placeholder>
          <w:docPart w:val="D1206D6D96B4488982CFB082B918B992"/>
        </w:placeholder>
      </w:sdtPr>
      <w:sdtEndPr/>
      <w:sdtContent>
        <w:p w:rsidR="007578F3" w:rsidRDefault="007578F3" w:rsidP="007578F3">
          <w:r>
            <w:t xml:space="preserve">Para la </w:t>
          </w:r>
          <w:proofErr w:type="spellStart"/>
          <w:r>
            <w:t>realizacion</w:t>
          </w:r>
          <w:proofErr w:type="spellEnd"/>
          <w:r>
            <w:t xml:space="preserve"> de este juego se </w:t>
          </w:r>
          <w:proofErr w:type="spellStart"/>
          <w:r>
            <w:t>deberan</w:t>
          </w:r>
          <w:proofErr w:type="spellEnd"/>
          <w:r>
            <w:t xml:space="preserve"> cumplir con las siguientes parte</w:t>
          </w:r>
        </w:p>
        <w:p w:rsidR="007578F3" w:rsidRDefault="007578F3" w:rsidP="007578F3">
          <w:proofErr w:type="gramStart"/>
          <w:r>
            <w:t>1.Generacion</w:t>
          </w:r>
          <w:proofErr w:type="gramEnd"/>
          <w:r>
            <w:t xml:space="preserve"> aleatoria de asteroides en todo el mapa, desde afuera hacia adentro</w:t>
          </w:r>
        </w:p>
        <w:p w:rsidR="007578F3" w:rsidRDefault="007578F3" w:rsidP="007578F3">
          <w:proofErr w:type="gramStart"/>
          <w:r>
            <w:t>2.Generacion</w:t>
          </w:r>
          <w:proofErr w:type="gramEnd"/>
          <w:r>
            <w:t xml:space="preserve"> aleatoria de </w:t>
          </w:r>
          <w:proofErr w:type="spellStart"/>
          <w:r>
            <w:t>powerUps</w:t>
          </w:r>
          <w:proofErr w:type="spellEnd"/>
          <w:r>
            <w:t xml:space="preserve"> , al igual que asteroides</w:t>
          </w:r>
        </w:p>
        <w:p w:rsidR="007578F3" w:rsidRDefault="007578F3" w:rsidP="007578F3">
          <w:proofErr w:type="gramStart"/>
          <w:r>
            <w:t>3.Movimiento</w:t>
          </w:r>
          <w:proofErr w:type="gramEnd"/>
          <w:r>
            <w:t xml:space="preserve"> que simule la falta o poca gravedad</w:t>
          </w:r>
        </w:p>
        <w:p w:rsidR="007578F3" w:rsidRDefault="007578F3" w:rsidP="007578F3">
          <w:proofErr w:type="gramStart"/>
          <w:r>
            <w:t>4.rotacion</w:t>
          </w:r>
          <w:proofErr w:type="gramEnd"/>
          <w:r>
            <w:t xml:space="preserve"> de la nave en torno a un eje de </w:t>
          </w:r>
          <w:proofErr w:type="spellStart"/>
          <w:r>
            <w:t>rotacion</w:t>
          </w:r>
          <w:proofErr w:type="spellEnd"/>
          <w:r>
            <w:t xml:space="preserve">, sobre el cual </w:t>
          </w:r>
          <w:proofErr w:type="spellStart"/>
          <w:r>
            <w:t>seran</w:t>
          </w:r>
          <w:proofErr w:type="spellEnd"/>
          <w:r>
            <w:t xml:space="preserve"> disparadas las balas</w:t>
          </w:r>
        </w:p>
        <w:p w:rsidR="007305E2" w:rsidRDefault="007578F3" w:rsidP="007578F3">
          <w:r>
            <w:t xml:space="preserve">Para la </w:t>
          </w:r>
          <w:proofErr w:type="spellStart"/>
          <w:r>
            <w:t>generacion</w:t>
          </w:r>
          <w:proofErr w:type="spellEnd"/>
          <w:r>
            <w:t xml:space="preserve"> de los asteroides se creara una lista a la que se agregaran asteroides cada X tiempo sea cumplido, estos </w:t>
          </w:r>
          <w:proofErr w:type="spellStart"/>
          <w:r>
            <w:t>seran</w:t>
          </w:r>
          <w:proofErr w:type="spellEnd"/>
          <w:r>
            <w:t xml:space="preserve"> </w:t>
          </w:r>
          <w:proofErr w:type="spellStart"/>
          <w:r>
            <w:t>pocisionados</w:t>
          </w:r>
          <w:proofErr w:type="spellEnd"/>
          <w:r>
            <w:t xml:space="preserve"> en la parte exterior de la pantalla de juego y se les asignara una velocidad en Y </w:t>
          </w:r>
          <w:proofErr w:type="spellStart"/>
          <w:r>
            <w:t>y</w:t>
          </w:r>
          <w:proofErr w:type="spellEnd"/>
          <w:r>
            <w:t xml:space="preserve"> en X al azar, esto para cada asteroide individualmente, </w:t>
          </w:r>
          <w:proofErr w:type="spellStart"/>
          <w:r>
            <w:t>asi</w:t>
          </w:r>
          <w:proofErr w:type="spellEnd"/>
          <w:r>
            <w:t xml:space="preserve"> </w:t>
          </w:r>
          <w:proofErr w:type="spellStart"/>
          <w:r>
            <w:t>parecera</w:t>
          </w:r>
          <w:proofErr w:type="spellEnd"/>
          <w:r>
            <w:t xml:space="preserve"> que todos son generados al azar, pues no todos llegaran a entrar a la pantalla, el m</w:t>
          </w:r>
          <w:r w:rsidR="00623FD0">
            <w:softHyphen/>
          </w:r>
          <w:r>
            <w:t xml:space="preserve">ismo algoritmo se repite para los </w:t>
          </w:r>
          <w:proofErr w:type="spellStart"/>
          <w:r>
            <w:t>power</w:t>
          </w:r>
          <w:proofErr w:type="spellEnd"/>
          <w:r>
            <w:t xml:space="preserve"> ups, solo que el tiempo  en el que se generan </w:t>
          </w:r>
          <w:proofErr w:type="spellStart"/>
          <w:r>
            <w:t>sera</w:t>
          </w:r>
          <w:proofErr w:type="spellEnd"/>
          <w:r>
            <w:t xml:space="preserve"> menor, </w:t>
          </w:r>
          <w:proofErr w:type="spellStart"/>
          <w:r>
            <w:t>tambien</w:t>
          </w:r>
          <w:proofErr w:type="spellEnd"/>
          <w:r>
            <w:t xml:space="preserve"> es </w:t>
          </w:r>
          <w:proofErr w:type="spellStart"/>
          <w:r>
            <w:t>nescesario</w:t>
          </w:r>
          <w:proofErr w:type="spellEnd"/>
          <w:r>
            <w:t xml:space="preserve"> crear asteroides de diferentes tamaños mediante el uso de escalas en el </w:t>
          </w:r>
          <w:proofErr w:type="spellStart"/>
          <w:r>
            <w:t>Draw</w:t>
          </w:r>
          <w:proofErr w:type="spellEnd"/>
          <w:r>
            <w:t xml:space="preserve">, esta se </w:t>
          </w:r>
          <w:proofErr w:type="spellStart"/>
          <w:r>
            <w:t>elegira</w:t>
          </w:r>
          <w:proofErr w:type="spellEnd"/>
          <w:r>
            <w:t xml:space="preserve"> al azar para cada asteroide, por la parte del movimiento de la nave, lo que se </w:t>
          </w:r>
          <w:proofErr w:type="spellStart"/>
          <w:r>
            <w:t>hara</w:t>
          </w:r>
          <w:proofErr w:type="spellEnd"/>
          <w:r>
            <w:t xml:space="preserve"> </w:t>
          </w:r>
          <w:proofErr w:type="spellStart"/>
          <w:r>
            <w:t>sera</w:t>
          </w:r>
          <w:proofErr w:type="spellEnd"/>
          <w:r>
            <w:t xml:space="preserve"> usar formulas </w:t>
          </w:r>
          <w:proofErr w:type="spellStart"/>
          <w:r>
            <w:t>fisicas</w:t>
          </w:r>
          <w:proofErr w:type="spellEnd"/>
          <w:r>
            <w:t xml:space="preserve"> para hacer que al presionar una tecla de movimiento o activar alguno de los sensores de movimiento, esta se mantenga </w:t>
          </w:r>
          <w:proofErr w:type="spellStart"/>
          <w:r>
            <w:t>moviendose</w:t>
          </w:r>
          <w:proofErr w:type="spellEnd"/>
          <w:r>
            <w:t xml:space="preserve"> cada vez </w:t>
          </w:r>
          <w:proofErr w:type="spellStart"/>
          <w:r>
            <w:t>mas</w:t>
          </w:r>
          <w:proofErr w:type="spellEnd"/>
          <w:r>
            <w:t xml:space="preserve"> lenta en esa misma </w:t>
          </w:r>
          <w:proofErr w:type="spellStart"/>
          <w:r>
            <w:t>direccion</w:t>
          </w:r>
          <w:proofErr w:type="spellEnd"/>
          <w:r w:rsidR="000A0CD0">
            <w:t xml:space="preserve"> hasta detenerse, el juego debe incorporar un </w:t>
          </w:r>
          <w:proofErr w:type="spellStart"/>
          <w:r w:rsidR="000A0CD0">
            <w:t>menu</w:t>
          </w:r>
          <w:proofErr w:type="spellEnd"/>
          <w:r w:rsidR="000A0CD0">
            <w:t xml:space="preserve"> de inicio y un </w:t>
          </w:r>
          <w:proofErr w:type="spellStart"/>
          <w:r w:rsidR="000A0CD0">
            <w:t>menu</w:t>
          </w:r>
          <w:proofErr w:type="spellEnd"/>
          <w:r w:rsidR="000A0CD0">
            <w:t xml:space="preserve"> final</w:t>
          </w:r>
        </w:p>
        <w:p w:rsidR="007305E2" w:rsidRDefault="007305E2" w:rsidP="007578F3">
          <w:r>
            <w:t xml:space="preserve">En la parte de los asteroides es </w:t>
          </w:r>
          <w:proofErr w:type="spellStart"/>
          <w:r>
            <w:t>nescesario</w:t>
          </w:r>
          <w:proofErr w:type="spellEnd"/>
          <w:r>
            <w:t xml:space="preserve"> tener </w:t>
          </w:r>
          <w:proofErr w:type="gramStart"/>
          <w:r>
            <w:t>diferentes tipo</w:t>
          </w:r>
          <w:proofErr w:type="gramEnd"/>
          <w:r>
            <w:t xml:space="preserve">, realizaremos 4 tipos que </w:t>
          </w:r>
          <w:proofErr w:type="spellStart"/>
          <w:r>
            <w:t>seran</w:t>
          </w:r>
          <w:proofErr w:type="spellEnd"/>
          <w:r>
            <w:t xml:space="preserve"> como se definen a </w:t>
          </w:r>
          <w:proofErr w:type="spellStart"/>
          <w:r>
            <w:t>continuacio</w:t>
          </w:r>
          <w:proofErr w:type="spellEnd"/>
          <w:r>
            <w:t>:</w:t>
          </w:r>
        </w:p>
        <w:p w:rsidR="007305E2" w:rsidRDefault="007305E2" w:rsidP="007578F3">
          <w:r>
            <w:tab/>
            <w:t xml:space="preserve">*Asteroide </w:t>
          </w:r>
          <w:proofErr w:type="spellStart"/>
          <w:r>
            <w:t>perseguidor</w:t>
          </w:r>
          <w:proofErr w:type="gramStart"/>
          <w:r>
            <w:t>:Este</w:t>
          </w:r>
          <w:proofErr w:type="spellEnd"/>
          <w:proofErr w:type="gramEnd"/>
          <w:r>
            <w:t xml:space="preserve"> debe perseguir a la nave según su </w:t>
          </w:r>
          <w:proofErr w:type="spellStart"/>
          <w:r>
            <w:t>posicion</w:t>
          </w:r>
          <w:proofErr w:type="spellEnd"/>
          <w:r>
            <w:t xml:space="preserve"> y acelerar según se acerque a este</w:t>
          </w:r>
        </w:p>
        <w:p w:rsidR="007305E2" w:rsidRDefault="007305E2" w:rsidP="007578F3">
          <w:r>
            <w:tab/>
            <w:t xml:space="preserve">*Asteroide Fuerte: Este debe tener </w:t>
          </w:r>
          <w:proofErr w:type="spellStart"/>
          <w:r>
            <w:t>mas</w:t>
          </w:r>
          <w:proofErr w:type="spellEnd"/>
          <w:r>
            <w:t xml:space="preserve"> resistencia y requerir de </w:t>
          </w:r>
          <w:proofErr w:type="spellStart"/>
          <w:r>
            <w:t>porlomenos</w:t>
          </w:r>
          <w:proofErr w:type="spellEnd"/>
          <w:r>
            <w:t xml:space="preserve"> 10 disparos para ser destruido</w:t>
          </w:r>
        </w:p>
        <w:p w:rsidR="007305E2" w:rsidRDefault="007305E2" w:rsidP="007578F3">
          <w:r>
            <w:tab/>
            <w:t>*Asteroide disparador: Este debe de disparar a la nave del jugador durante un intervalo de tiempo, y cada bala debe de apuntar al jugador al momento de disparar pero no perseguirlo</w:t>
          </w:r>
        </w:p>
        <w:p w:rsidR="007305E2" w:rsidRDefault="007305E2" w:rsidP="007578F3">
          <w:r>
            <w:t xml:space="preserve">En la parte de los </w:t>
          </w:r>
          <w:proofErr w:type="spellStart"/>
          <w:r>
            <w:t>power</w:t>
          </w:r>
          <w:proofErr w:type="spellEnd"/>
          <w:r>
            <w:t xml:space="preserve"> Ups, realizaremos estos:</w:t>
          </w:r>
        </w:p>
        <w:p w:rsidR="007305E2" w:rsidRDefault="007305E2" w:rsidP="007578F3">
          <w:r>
            <w:tab/>
            <w:t>*Aumento de la velocidad de las balas</w:t>
          </w:r>
        </w:p>
        <w:p w:rsidR="007305E2" w:rsidRDefault="007305E2" w:rsidP="007578F3">
          <w:r>
            <w:tab/>
            <w:t>*Aumento del rango de las balas</w:t>
          </w:r>
        </w:p>
        <w:p w:rsidR="007305E2" w:rsidRDefault="007305E2" w:rsidP="007578F3">
          <w:r>
            <w:tab/>
            <w:t>*Escudos</w:t>
          </w:r>
        </w:p>
        <w:p w:rsidR="00BA3C36" w:rsidRDefault="007305E2" w:rsidP="007578F3">
          <w:r>
            <w:t xml:space="preserve">Todos estos objetos se </w:t>
          </w:r>
          <w:proofErr w:type="spellStart"/>
          <w:r>
            <w:t>obtendran</w:t>
          </w:r>
          <w:proofErr w:type="spellEnd"/>
          <w:r>
            <w:t xml:space="preserve"> mediante una tienda, la cual usara como moneda los puntos obtenidos por el jugador, cada tipo de asteroide destruido sumara una cantidad de puntos diferentes a la</w:t>
          </w:r>
          <w:r w:rsidR="00817617">
            <w:t xml:space="preserve"> cantidad de monedas</w:t>
          </w:r>
        </w:p>
      </w:sdtContent>
    </w:sdt>
    <w:p w:rsidR="00BA3C36" w:rsidRDefault="00BA3C36" w:rsidP="00BA3C36">
      <w:r>
        <w:br w:type="page"/>
      </w:r>
    </w:p>
    <w:p w:rsidR="00BA3C36" w:rsidRDefault="00EF48AA" w:rsidP="00EF48AA">
      <w:pPr>
        <w:pStyle w:val="Heading1"/>
      </w:pPr>
      <w:bookmarkStart w:id="2" w:name="_Toc372205721"/>
      <w:r>
        <w:lastRenderedPageBreak/>
        <w:t>Di</w:t>
      </w:r>
      <w:bookmarkStart w:id="3" w:name="_GoBack"/>
      <w:bookmarkEnd w:id="3"/>
      <w:r>
        <w:t>seño</w:t>
      </w:r>
      <w:bookmarkEnd w:id="2"/>
    </w:p>
    <w:sdt>
      <w:sdtPr>
        <w:alias w:val="Diseño"/>
        <w:tag w:val="Diseño"/>
        <w:id w:val="-2123360990"/>
        <w:placeholder>
          <w:docPart w:val="286BBF86904142F0B2D6713974F2314C"/>
        </w:placeholder>
      </w:sdtPr>
      <w:sdtEndPr/>
      <w:sdtContent>
        <w:p w:rsidR="00D36857" w:rsidRDefault="00C5710B" w:rsidP="000A0CD0">
          <w:r>
            <w:rPr>
              <w:noProof/>
              <w:lang w:eastAsia="es-DO"/>
            </w:rPr>
            <w:drawing>
              <wp:inline distT="0" distB="0" distL="0" distR="0">
                <wp:extent cx="3783496" cy="6115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Flowchart - New Page (2).png"/>
                        <pic:cNvPicPr/>
                      </pic:nvPicPr>
                      <pic:blipFill>
                        <a:blip r:embed="rId8">
                          <a:extLst>
                            <a:ext uri="{28A0092B-C50C-407E-A947-70E740481C1C}">
                              <a14:useLocalDpi xmlns:a14="http://schemas.microsoft.com/office/drawing/2010/main" val="0"/>
                            </a:ext>
                          </a:extLst>
                        </a:blip>
                        <a:stretch>
                          <a:fillRect/>
                        </a:stretch>
                      </pic:blipFill>
                      <pic:spPr>
                        <a:xfrm>
                          <a:off x="0" y="0"/>
                          <a:ext cx="3785667" cy="6118559"/>
                        </a:xfrm>
                        <a:prstGeom prst="rect">
                          <a:avLst/>
                        </a:prstGeom>
                      </pic:spPr>
                    </pic:pic>
                  </a:graphicData>
                </a:graphic>
              </wp:inline>
            </w:drawing>
          </w:r>
          <w:r w:rsidR="000A0CD0">
            <w:rPr>
              <w:noProof/>
              <w:lang w:eastAsia="es-DO"/>
            </w:rPr>
            <w:lastRenderedPageBreak/>
            <w:drawing>
              <wp:inline distT="0" distB="0" distL="0" distR="0">
                <wp:extent cx="6657975" cy="864362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Flowchart - New Page.png"/>
                        <pic:cNvPicPr/>
                      </pic:nvPicPr>
                      <pic:blipFill>
                        <a:blip r:embed="rId9">
                          <a:extLst>
                            <a:ext uri="{28A0092B-C50C-407E-A947-70E740481C1C}">
                              <a14:useLocalDpi xmlns:a14="http://schemas.microsoft.com/office/drawing/2010/main" val="0"/>
                            </a:ext>
                          </a:extLst>
                        </a:blip>
                        <a:stretch>
                          <a:fillRect/>
                        </a:stretch>
                      </pic:blipFill>
                      <pic:spPr>
                        <a:xfrm>
                          <a:off x="0" y="0"/>
                          <a:ext cx="6657975" cy="8643620"/>
                        </a:xfrm>
                        <a:prstGeom prst="rect">
                          <a:avLst/>
                        </a:prstGeom>
                      </pic:spPr>
                    </pic:pic>
                  </a:graphicData>
                </a:graphic>
              </wp:inline>
            </w:drawing>
          </w:r>
        </w:p>
      </w:sdtContent>
    </w:sdt>
    <w:p w:rsidR="00D36857" w:rsidRDefault="00D36857">
      <w:r>
        <w:lastRenderedPageBreak/>
        <w:br w:type="page"/>
      </w:r>
    </w:p>
    <w:p w:rsidR="00EF48AA" w:rsidRDefault="00D36857" w:rsidP="00D36857">
      <w:pPr>
        <w:pStyle w:val="Heading1"/>
      </w:pPr>
      <w:bookmarkStart w:id="4" w:name="_Toc372205722"/>
      <w:r>
        <w:lastRenderedPageBreak/>
        <w:t>Código Fuente</w:t>
      </w:r>
      <w:bookmarkEnd w:id="4"/>
    </w:p>
    <w:sdt>
      <w:sdtPr>
        <w:alias w:val="Código Fuente"/>
        <w:tag w:val="Código Fuente"/>
        <w:id w:val="1203750604"/>
        <w:placeholder>
          <w:docPart w:val="2BEA1E60B9B0450CB7CF9EC3975896D1"/>
        </w:placeholder>
        <w:showingPlcHdr/>
      </w:sdtPr>
      <w:sdtEndPr/>
      <w:sdtContent>
        <w:p w:rsidR="00D36857" w:rsidRDefault="00D36857" w:rsidP="00D36857">
          <w:r>
            <w:rPr>
              <w:rStyle w:val="PlaceholderText"/>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PlaceholderText"/>
            </w:rPr>
            <w:t>.</w:t>
          </w:r>
        </w:p>
      </w:sdtContent>
    </w:sdt>
    <w:p w:rsidR="00D36857" w:rsidRDefault="00D36857">
      <w:r>
        <w:br w:type="page"/>
      </w:r>
    </w:p>
    <w:p w:rsidR="00D36857" w:rsidRDefault="008213F4" w:rsidP="008213F4">
      <w:pPr>
        <w:pStyle w:val="Heading1"/>
      </w:pPr>
      <w:bookmarkStart w:id="5" w:name="_Toc372205723"/>
      <w:r>
        <w:lastRenderedPageBreak/>
        <w:t>Condiciones de Error</w:t>
      </w:r>
      <w:bookmarkEnd w:id="5"/>
    </w:p>
    <w:sdt>
      <w:sdtPr>
        <w:alias w:val="Condiciones de Error"/>
        <w:tag w:val="Condiciones de Error"/>
        <w:id w:val="-1674637988"/>
        <w:placeholder>
          <w:docPart w:val="B10D6274F064454587C297CA8FE3A5D3"/>
        </w:placeholder>
      </w:sdtPr>
      <w:sdtEndPr/>
      <w:sdtContent>
        <w:p w:rsidR="00483A5B" w:rsidRDefault="00483A5B" w:rsidP="00483A5B">
          <w:proofErr w:type="gramStart"/>
          <w:r>
            <w:t>1.Aveces</w:t>
          </w:r>
          <w:proofErr w:type="gramEnd"/>
          <w:r>
            <w:t xml:space="preserve"> los </w:t>
          </w:r>
          <w:proofErr w:type="spellStart"/>
          <w:r>
            <w:t>power</w:t>
          </w:r>
          <w:proofErr w:type="spellEnd"/>
          <w:r>
            <w:t xml:space="preserve"> ups desaparecen de la nada, no sabemos porque</w:t>
          </w:r>
        </w:p>
        <w:p w:rsidR="00483A5B" w:rsidRDefault="00483A5B" w:rsidP="00483A5B">
          <w:proofErr w:type="gramStart"/>
          <w:r>
            <w:t>2.al</w:t>
          </w:r>
          <w:proofErr w:type="gramEnd"/>
          <w:r>
            <w:t xml:space="preserve"> haber muchas rotaciones, las cajas de colisiones no siempre son precisas</w:t>
          </w:r>
        </w:p>
        <w:p w:rsidR="00B24BE2" w:rsidRDefault="00483A5B" w:rsidP="00483A5B">
          <w:proofErr w:type="gramStart"/>
          <w:r>
            <w:t>3.</w:t>
          </w:r>
          <w:r w:rsidR="0013366F">
            <w:t>En</w:t>
          </w:r>
          <w:proofErr w:type="gramEnd"/>
          <w:r w:rsidR="0013366F">
            <w:t xml:space="preserve"> 1 de cada 20 juegos, una parte del control por la </w:t>
          </w:r>
          <w:proofErr w:type="spellStart"/>
          <w:r w:rsidR="0013366F">
            <w:t>camara</w:t>
          </w:r>
          <w:proofErr w:type="spellEnd"/>
          <w:r w:rsidR="0013366F">
            <w:t xml:space="preserve"> falla, y se soluciona volviendo a compilar el juego</w:t>
          </w:r>
        </w:p>
      </w:sdtContent>
    </w:sdt>
    <w:p w:rsidR="00B24BE2" w:rsidRDefault="00B24BE2" w:rsidP="00B24BE2">
      <w:r>
        <w:br w:type="page"/>
      </w:r>
    </w:p>
    <w:p w:rsidR="008213F4" w:rsidRDefault="00B24BE2" w:rsidP="00B24BE2">
      <w:pPr>
        <w:pStyle w:val="Heading1"/>
      </w:pPr>
      <w:bookmarkStart w:id="6" w:name="_Toc372205724"/>
      <w:r>
        <w:lastRenderedPageBreak/>
        <w:t>Ejemplos de Uso</w:t>
      </w:r>
      <w:bookmarkEnd w:id="6"/>
    </w:p>
    <w:sdt>
      <w:sdtPr>
        <w:alias w:val="Ejemplos de Uso"/>
        <w:tag w:val="Ejemplos de Uso"/>
        <w:id w:val="1820616139"/>
        <w:placeholder>
          <w:docPart w:val="8FF78F7CC8E3425FAB8DE24D64910396"/>
        </w:placeholder>
        <w:showingPlcHdr/>
      </w:sdtPr>
      <w:sdtEndPr/>
      <w:sdtContent>
        <w:p w:rsidR="00B24BE2" w:rsidRDefault="00B24BE2" w:rsidP="00B24BE2">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rsidR="00B24BE2" w:rsidRDefault="00B24BE2" w:rsidP="00B24BE2">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rsidR="00B24BE2" w:rsidRDefault="00B24BE2" w:rsidP="00B24BE2">
          <w:r>
            <w:rPr>
              <w:b/>
            </w:rPr>
            <w:t>C:\ejemplo.exe &gt; salida.txt</w:t>
          </w:r>
        </w:p>
        <w:p w:rsidR="003720CD" w:rsidRDefault="00B24BE2" w:rsidP="00B24BE2">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sdtContent>
    </w:sdt>
    <w:p w:rsidR="003720CD" w:rsidRDefault="003720CD" w:rsidP="003720CD">
      <w:r>
        <w:br w:type="page"/>
      </w:r>
    </w:p>
    <w:p w:rsidR="00B24BE2" w:rsidRDefault="003720CD" w:rsidP="003720CD">
      <w:pPr>
        <w:pStyle w:val="Heading1"/>
      </w:pPr>
      <w:bookmarkStart w:id="7" w:name="_Toc372205725"/>
      <w:r>
        <w:lastRenderedPageBreak/>
        <w:t>Notas al Profesor</w:t>
      </w:r>
      <w:bookmarkEnd w:id="7"/>
    </w:p>
    <w:sdt>
      <w:sdtPr>
        <w:alias w:val="Notas al Profesor"/>
        <w:tag w:val="Notas al Profesor"/>
        <w:id w:val="-1821264740"/>
        <w:placeholder>
          <w:docPart w:val="FAAF735FED734197A93317361E521756"/>
        </w:placeholder>
        <w:showingPlcHdr/>
      </w:sdtPr>
      <w:sdtEndPr/>
      <w:sdtContent>
        <w:p w:rsidR="003720CD" w:rsidRPr="003720CD" w:rsidRDefault="003720CD" w:rsidP="003720CD">
          <w:r>
            <w:rPr>
              <w:rStyle w:val="PlaceholderText"/>
            </w:rPr>
            <w:t>En caso de que desee hacer un señalamiento al profesor acerca de su trabajo, incluirlo bajo este título al final.</w:t>
          </w:r>
        </w:p>
      </w:sdtContent>
    </w:sdt>
    <w:sectPr w:rsidR="003720CD" w:rsidRPr="003720CD" w:rsidSect="00D36857">
      <w:headerReference w:type="default" r:id="rId10"/>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615" w:rsidRDefault="00414615" w:rsidP="00870540">
      <w:pPr>
        <w:spacing w:after="0" w:line="240" w:lineRule="auto"/>
      </w:pPr>
      <w:r>
        <w:separator/>
      </w:r>
    </w:p>
  </w:endnote>
  <w:endnote w:type="continuationSeparator" w:id="0">
    <w:p w:rsidR="00414615" w:rsidRDefault="00414615"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615" w:rsidRDefault="00414615" w:rsidP="00870540">
      <w:pPr>
        <w:spacing w:after="0" w:line="240" w:lineRule="auto"/>
      </w:pPr>
      <w:r>
        <w:separator/>
      </w:r>
    </w:p>
  </w:footnote>
  <w:footnote w:type="continuationSeparator" w:id="0">
    <w:p w:rsidR="00414615" w:rsidRDefault="00414615"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26" w:rsidRDefault="007F7126" w:rsidP="007F7126">
    <w:pPr>
      <w:pStyle w:val="Header"/>
      <w:tabs>
        <w:tab w:val="left" w:pos="567"/>
      </w:tabs>
      <w:rPr>
        <w:rStyle w:val="Strong"/>
      </w:rPr>
    </w:pPr>
    <w:r>
      <w:rPr>
        <w:noProof/>
        <w:lang w:eastAsia="es-DO"/>
      </w:rPr>
      <w:drawing>
        <wp:anchor distT="0" distB="0" distL="114300" distR="114300" simplePos="0" relativeHeight="251658240" behindDoc="0" locked="0" layoutInCell="1" allowOverlap="1" wp14:anchorId="6613EF21" wp14:editId="25C9A127">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 xml:space="preserve">PONTIFICIA UNIVERSIDAD CATÓLICA MADRE Y MAESTRA </w:t>
    </w:r>
    <w:r w:rsidR="00844AF8">
      <w:rPr>
        <w:rStyle w:val="Strong"/>
      </w:rPr>
      <w:t>–</w:t>
    </w:r>
    <w:r>
      <w:rPr>
        <w:rStyle w:val="Strong"/>
      </w:rPr>
      <w:t xml:space="preserve"> PUCMM</w:t>
    </w:r>
    <w:r w:rsidR="00844AF8">
      <w:rPr>
        <w:rStyle w:val="Strong"/>
      </w:rPr>
      <w:tab/>
    </w:r>
    <w:r w:rsidR="00844AF8">
      <w:rPr>
        <w:rStyle w:val="Strong"/>
      </w:rPr>
      <w:tab/>
      <w:t>Matrículas:</w:t>
    </w:r>
    <w:r>
      <w:rPr>
        <w:rStyle w:val="Strong"/>
      </w:rPr>
      <w:br/>
    </w:r>
    <w:r>
      <w:rPr>
        <w:rStyle w:val="Strong"/>
      </w:rPr>
      <w:tab/>
      <w:t>FACULTAD DE CIENCIAS DE LAS INGENIERÍAS</w:t>
    </w:r>
    <w:r w:rsidR="00844AF8">
      <w:rPr>
        <w:rStyle w:val="Strong"/>
      </w:rPr>
      <w:tab/>
    </w:r>
    <w:r w:rsidR="00844AF8">
      <w:rPr>
        <w:rStyle w:val="Strong"/>
      </w:rPr>
      <w:tab/>
    </w:r>
    <w:sdt>
      <w:sdtPr>
        <w:alias w:val="Estudiante 1"/>
        <w:tag w:val="Estudiante 1"/>
        <w:id w:val="-1768694649"/>
        <w:placeholder>
          <w:docPart w:val="218000C25037497EB63538295992FF39"/>
        </w:placeholder>
      </w:sdtPr>
      <w:sdtEndPr/>
      <w:sdtContent>
        <w:r w:rsidR="00844AF8">
          <w:t>Matrícula 1</w:t>
        </w:r>
      </w:sdtContent>
    </w:sdt>
  </w:p>
  <w:p w:rsidR="007F7126" w:rsidRDefault="007F7126" w:rsidP="007F7126">
    <w:pPr>
      <w:pStyle w:val="Header"/>
      <w:tabs>
        <w:tab w:val="left" w:pos="567"/>
      </w:tabs>
      <w:rPr>
        <w:rStyle w:val="Strong"/>
      </w:rPr>
    </w:pPr>
    <w:r>
      <w:rPr>
        <w:rStyle w:val="Strong"/>
      </w:rPr>
      <w:tab/>
      <w:t>Departamento de Ingeniería en Sistemas y Computación – ISC</w:t>
    </w:r>
    <w:r w:rsidR="00844AF8">
      <w:rPr>
        <w:rStyle w:val="Strong"/>
      </w:rPr>
      <w:tab/>
    </w:r>
    <w:r w:rsidR="00844AF8">
      <w:rPr>
        <w:rStyle w:val="Strong"/>
      </w:rPr>
      <w:tab/>
    </w:r>
    <w:sdt>
      <w:sdtPr>
        <w:alias w:val="Estudiante 2"/>
        <w:tag w:val="Estudiante 2"/>
        <w:id w:val="906417857"/>
        <w:placeholder>
          <w:docPart w:val="D1206D6D96B4488982CFB082B918B992"/>
        </w:placeholder>
      </w:sdtPr>
      <w:sdtEndPr/>
      <w:sdtContent>
        <w:r w:rsidR="00844AF8">
          <w:t>Matrícula 2</w:t>
        </w:r>
      </w:sdtContent>
    </w:sdt>
  </w:p>
  <w:p w:rsidR="007F7126" w:rsidRPr="007F7126" w:rsidRDefault="009205B1"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59264" behindDoc="0" locked="0" layoutInCell="1" allowOverlap="1" wp14:anchorId="433818AE" wp14:editId="5A1797F0">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DAF8514" id="2 Conector recto"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sidR="007F7126">
      <w:rPr>
        <w:rStyle w:val="Strong"/>
      </w:rPr>
      <w:tab/>
      <w:t>Asignatura: Programación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C36" w:rsidRDefault="00BA3C36" w:rsidP="007F7126">
    <w:pPr>
      <w:pStyle w:val="Header"/>
      <w:tabs>
        <w:tab w:val="left" w:pos="567"/>
      </w:tabs>
      <w:rPr>
        <w:rStyle w:val="Strong"/>
      </w:rPr>
    </w:pPr>
    <w:r>
      <w:rPr>
        <w:rStyle w:val="Strong"/>
      </w:rPr>
      <w:t>Asignatura: ISC-201-P-071 - Programación I</w:t>
    </w:r>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817617">
      <w:rPr>
        <w:rStyle w:val="Strong"/>
        <w:noProof/>
      </w:rPr>
      <w:t>7</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817617">
      <w:rPr>
        <w:rStyle w:val="Strong"/>
        <w:noProof/>
      </w:rPr>
      <w:t>9</w:t>
    </w:r>
    <w:r>
      <w:rPr>
        <w:rStyle w:val="Strong"/>
      </w:rPr>
      <w:fldChar w:fldCharType="end"/>
    </w:r>
  </w:p>
  <w:p w:rsidR="008B0E17" w:rsidRPr="007F7126" w:rsidRDefault="008B0E17"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5CDB0F4F" wp14:editId="5AE73046">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F8924F3"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Strong"/>
      </w:rPr>
      <w:t xml:space="preserve">Nombre de la Asignación: </w:t>
    </w:r>
    <w:sdt>
      <w:sdtPr>
        <w:rPr>
          <w:rStyle w:val="Strong"/>
        </w:rPr>
        <w:alias w:val="Nombre Asignación"/>
        <w:tag w:val="Nombre Asignación"/>
        <w:id w:val="1121419102"/>
        <w:showingPlcHdr/>
      </w:sdtPr>
      <w:sdtEndPr>
        <w:rPr>
          <w:rStyle w:val="Strong"/>
        </w:rPr>
      </w:sdtEndPr>
      <w:sdtContent>
        <w:r>
          <w:rPr>
            <w:rStyle w:val="PlaceholderText"/>
          </w:rPr>
          <w:t>Escriba aquí el nombre de esta asignación</w:t>
        </w:r>
        <w:r w:rsidRPr="0093150A">
          <w:rPr>
            <w:rStyle w:val="PlaceholderText"/>
          </w:rPr>
          <w: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F3"/>
    <w:rsid w:val="000970AE"/>
    <w:rsid w:val="000A0CD0"/>
    <w:rsid w:val="000F13B3"/>
    <w:rsid w:val="0013366F"/>
    <w:rsid w:val="003720CD"/>
    <w:rsid w:val="00414615"/>
    <w:rsid w:val="00483A5B"/>
    <w:rsid w:val="005B7324"/>
    <w:rsid w:val="00623FD0"/>
    <w:rsid w:val="00656CF1"/>
    <w:rsid w:val="007305E2"/>
    <w:rsid w:val="007578F3"/>
    <w:rsid w:val="007B1065"/>
    <w:rsid w:val="007F0CC9"/>
    <w:rsid w:val="007F7126"/>
    <w:rsid w:val="00817617"/>
    <w:rsid w:val="008213F4"/>
    <w:rsid w:val="00844AF8"/>
    <w:rsid w:val="00870540"/>
    <w:rsid w:val="008B0E17"/>
    <w:rsid w:val="009205B1"/>
    <w:rsid w:val="00B24BE2"/>
    <w:rsid w:val="00BA3C36"/>
    <w:rsid w:val="00C1522A"/>
    <w:rsid w:val="00C5710B"/>
    <w:rsid w:val="00D36857"/>
    <w:rsid w:val="00EF48A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237053-45DF-4927-B71C-2CDC8E4E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Downloads\Trabajo_de_Program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8000C25037497EB63538295992FF39"/>
        <w:category>
          <w:name w:val="General"/>
          <w:gallery w:val="placeholder"/>
        </w:category>
        <w:types>
          <w:type w:val="bbPlcHdr"/>
        </w:types>
        <w:behaviors>
          <w:behavior w:val="content"/>
        </w:behaviors>
        <w:guid w:val="{2802EA3D-0494-4072-9EE5-594820AAD60C}"/>
      </w:docPartPr>
      <w:docPartBody>
        <w:p w:rsidR="00FF4B04" w:rsidRDefault="00676B1C" w:rsidP="000F13B3">
          <w:pPr>
            <w:rPr>
              <w:rStyle w:val="PlaceholderText"/>
            </w:rPr>
          </w:pPr>
          <w:r w:rsidRPr="0093150A">
            <w:rPr>
              <w:rStyle w:val="PlaceholderText"/>
            </w:rPr>
            <w:t xml:space="preserve">Haga clic aquí para escribir </w:t>
          </w:r>
          <w:r>
            <w:rPr>
              <w:rStyle w:val="PlaceholderText"/>
            </w:rPr>
            <w:t>una escueta definición del problema como haya sido planteado en el curso, es decir, qué debe hacer o qué el programa hace. No se debe exponer aquí nada al respecto de cómo se hace, sino qué se hace.</w:t>
          </w:r>
        </w:p>
        <w:p w:rsidR="00B90435" w:rsidRDefault="00676B1C">
          <w:pPr>
            <w:pStyle w:val="218000C25037497EB63538295992FF39"/>
          </w:pPr>
          <w:r>
            <w:rPr>
              <w:rStyle w:val="PlaceholderText"/>
            </w:rPr>
            <w:t>Incluir en esta parte cualquier definición que el lector requiera saber que se haya usado en el trabajo</w:t>
          </w:r>
          <w:r w:rsidRPr="0093150A">
            <w:rPr>
              <w:rStyle w:val="PlaceholderText"/>
            </w:rPr>
            <w:t>.</w:t>
          </w:r>
        </w:p>
      </w:docPartBody>
    </w:docPart>
    <w:docPart>
      <w:docPartPr>
        <w:name w:val="D1206D6D96B4488982CFB082B918B992"/>
        <w:category>
          <w:name w:val="General"/>
          <w:gallery w:val="placeholder"/>
        </w:category>
        <w:types>
          <w:type w:val="bbPlcHdr"/>
        </w:types>
        <w:behaviors>
          <w:behavior w:val="content"/>
        </w:behaviors>
        <w:guid w:val="{B0E28A28-4A5F-499D-BCD4-C040A1A680D4}"/>
      </w:docPartPr>
      <w:docPartBody>
        <w:p w:rsidR="00FF4B04" w:rsidRDefault="00676B1C" w:rsidP="00BA3C36">
          <w:pPr>
            <w:rPr>
              <w:rStyle w:val="PlaceholderText"/>
            </w:rPr>
          </w:pPr>
          <w:r>
            <w:rPr>
              <w:rStyle w:val="PlaceholderText"/>
            </w:rPr>
            <w:t>En esta parte se espera que usted demuestre que conoce y domina el problema.</w:t>
          </w:r>
        </w:p>
        <w:p w:rsidR="00FF4B04" w:rsidRDefault="00676B1C" w:rsidP="00BA3C36">
          <w:pPr>
            <w:rPr>
              <w:rStyle w:val="PlaceholderText"/>
            </w:rPr>
          </w:pPr>
          <w:r>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B90435" w:rsidRDefault="00676B1C">
          <w:pPr>
            <w:pStyle w:val="D1206D6D96B4488982CFB082B918B992"/>
          </w:pPr>
          <w:r>
            <w:rPr>
              <w:rStyle w:val="PlaceholderText"/>
            </w:rPr>
            <w:t>En esta parte se espera que usted describa el problema que se plantea y lo descomponga en partes o sub-problemas explicando de qué manera estos módulos o componentes se interrelacionan.</w:t>
          </w:r>
        </w:p>
      </w:docPartBody>
    </w:docPart>
    <w:docPart>
      <w:docPartPr>
        <w:name w:val="286BBF86904142F0B2D6713974F2314C"/>
        <w:category>
          <w:name w:val="General"/>
          <w:gallery w:val="placeholder"/>
        </w:category>
        <w:types>
          <w:type w:val="bbPlcHdr"/>
        </w:types>
        <w:behaviors>
          <w:behavior w:val="content"/>
        </w:behaviors>
        <w:guid w:val="{40E35EF2-DF89-4945-A2F8-CBDB834F619F}"/>
      </w:docPartPr>
      <w:docPartBody>
        <w:p w:rsidR="00FF4B04" w:rsidRDefault="00676B1C" w:rsidP="00EF48AA">
          <w:pPr>
            <w:rPr>
              <w:rStyle w:val="PlaceholderText"/>
            </w:rPr>
          </w:pPr>
          <w:r>
            <w:rPr>
              <w:rStyle w:val="PlaceholderText"/>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PlaceholderText"/>
            </w:rPr>
            <w:t>.</w:t>
          </w:r>
        </w:p>
        <w:p w:rsidR="00FF4B04" w:rsidRDefault="00676B1C" w:rsidP="00EF48AA">
          <w:pPr>
            <w:rPr>
              <w:rStyle w:val="PlaceholderText"/>
            </w:rPr>
          </w:pPr>
          <w:r>
            <w:rPr>
              <w:rStyle w:val="PlaceholderText"/>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B90435" w:rsidRDefault="00676B1C">
          <w:pPr>
            <w:pStyle w:val="286BBF86904142F0B2D6713974F2314C"/>
          </w:pPr>
          <w:r>
            <w:rPr>
              <w:rStyle w:val="PlaceholderText"/>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2BEA1E60B9B0450CB7CF9EC3975896D1"/>
        <w:category>
          <w:name w:val="General"/>
          <w:gallery w:val="placeholder"/>
        </w:category>
        <w:types>
          <w:type w:val="bbPlcHdr"/>
        </w:types>
        <w:behaviors>
          <w:behavior w:val="content"/>
        </w:behaviors>
        <w:guid w:val="{5515A7BD-35CC-47E3-9602-5AEC5775CE7C}"/>
      </w:docPartPr>
      <w:docPartBody>
        <w:p w:rsidR="00B90435" w:rsidRDefault="00676B1C">
          <w:pPr>
            <w:pStyle w:val="2BEA1E60B9B0450CB7CF9EC3975896D1"/>
          </w:pPr>
          <w:r>
            <w:rPr>
              <w:rStyle w:val="PlaceholderText"/>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PlaceholderText"/>
            </w:rPr>
            <w:t>.</w:t>
          </w:r>
        </w:p>
      </w:docPartBody>
    </w:docPart>
    <w:docPart>
      <w:docPartPr>
        <w:name w:val="B10D6274F064454587C297CA8FE3A5D3"/>
        <w:category>
          <w:name w:val="General"/>
          <w:gallery w:val="placeholder"/>
        </w:category>
        <w:types>
          <w:type w:val="bbPlcHdr"/>
        </w:types>
        <w:behaviors>
          <w:behavior w:val="content"/>
        </w:behaviors>
        <w:guid w:val="{9E0E9C71-7CA7-4099-BA7D-9451FC69A6A2}"/>
      </w:docPartPr>
      <w:docPartBody>
        <w:p w:rsidR="00FF4B04" w:rsidRDefault="00676B1C" w:rsidP="008213F4">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B90435" w:rsidRDefault="00676B1C">
          <w:pPr>
            <w:pStyle w:val="B10D6274F064454587C297CA8FE3A5D3"/>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8FF78F7CC8E3425FAB8DE24D64910396"/>
        <w:category>
          <w:name w:val="General"/>
          <w:gallery w:val="placeholder"/>
        </w:category>
        <w:types>
          <w:type w:val="bbPlcHdr"/>
        </w:types>
        <w:behaviors>
          <w:behavior w:val="content"/>
        </w:behaviors>
        <w:guid w:val="{9F3F569E-2597-4F59-864A-7673CB618FAA}"/>
      </w:docPartPr>
      <w:docPartBody>
        <w:p w:rsidR="00FF4B04" w:rsidRDefault="00676B1C" w:rsidP="00B24BE2">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rsidR="00FF4B04" w:rsidRDefault="00676B1C" w:rsidP="00B24BE2">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rsidR="00FF4B04" w:rsidRDefault="00676B1C" w:rsidP="00B24BE2">
          <w:r>
            <w:rPr>
              <w:b/>
            </w:rPr>
            <w:t>C:\ejemplo.exe &gt; salida.txt</w:t>
          </w:r>
        </w:p>
        <w:p w:rsidR="00B90435" w:rsidRDefault="00676B1C">
          <w:pPr>
            <w:pStyle w:val="8FF78F7CC8E3425FAB8DE24D64910396"/>
          </w:pPr>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docPartBody>
    </w:docPart>
    <w:docPart>
      <w:docPartPr>
        <w:name w:val="FAAF735FED734197A93317361E521756"/>
        <w:category>
          <w:name w:val="General"/>
          <w:gallery w:val="placeholder"/>
        </w:category>
        <w:types>
          <w:type w:val="bbPlcHdr"/>
        </w:types>
        <w:behaviors>
          <w:behavior w:val="content"/>
        </w:behaviors>
        <w:guid w:val="{E218AF76-6826-470D-85B9-CE1AD672EED8}"/>
      </w:docPartPr>
      <w:docPartBody>
        <w:p w:rsidR="00B90435" w:rsidRDefault="00676B1C">
          <w:pPr>
            <w:pStyle w:val="FAAF735FED734197A93317361E521756"/>
          </w:pPr>
          <w:r>
            <w:rPr>
              <w:rStyle w:val="PlaceholderText"/>
            </w:rPr>
            <w:t>En caso de que desee hacer un señalamiento al profesor acerca de su trabajo, incluirlo bajo este título al final.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1C"/>
    <w:rsid w:val="002C3DC9"/>
    <w:rsid w:val="00676B1C"/>
    <w:rsid w:val="00B90435"/>
    <w:rsid w:val="00E94D8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8000C25037497EB63538295992FF39">
    <w:name w:val="218000C25037497EB63538295992FF39"/>
  </w:style>
  <w:style w:type="paragraph" w:customStyle="1" w:styleId="D1206D6D96B4488982CFB082B918B992">
    <w:name w:val="D1206D6D96B4488982CFB082B918B992"/>
  </w:style>
  <w:style w:type="paragraph" w:customStyle="1" w:styleId="286BBF86904142F0B2D6713974F2314C">
    <w:name w:val="286BBF86904142F0B2D6713974F2314C"/>
  </w:style>
  <w:style w:type="paragraph" w:customStyle="1" w:styleId="2BEA1E60B9B0450CB7CF9EC3975896D1">
    <w:name w:val="2BEA1E60B9B0450CB7CF9EC3975896D1"/>
  </w:style>
  <w:style w:type="paragraph" w:customStyle="1" w:styleId="B10D6274F064454587C297CA8FE3A5D3">
    <w:name w:val="B10D6274F064454587C297CA8FE3A5D3"/>
  </w:style>
  <w:style w:type="paragraph" w:customStyle="1" w:styleId="8FF78F7CC8E3425FAB8DE24D64910396">
    <w:name w:val="8FF78F7CC8E3425FAB8DE24D64910396"/>
  </w:style>
  <w:style w:type="paragraph" w:customStyle="1" w:styleId="FAAF735FED734197A93317361E521756">
    <w:name w:val="FAAF735FED734197A93317361E521756"/>
  </w:style>
  <w:style w:type="paragraph" w:customStyle="1" w:styleId="6E16A4F706B94C4D928CDCDFF6736AC2">
    <w:name w:val="6E16A4F706B94C4D928CDCDFF6736A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0626C-2FB7-4D4D-A8F3-DDA98DAD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Trabajo_de_Programacion.dotx</Template>
  <TotalTime>75</TotalTime>
  <Pages>1</Pages>
  <Words>726</Words>
  <Characters>3993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 veras</cp:lastModifiedBy>
  <cp:revision>6</cp:revision>
  <dcterms:created xsi:type="dcterms:W3CDTF">2013-11-05T03:20:00Z</dcterms:created>
  <dcterms:modified xsi:type="dcterms:W3CDTF">2013-12-04T16:16:00Z</dcterms:modified>
</cp:coreProperties>
</file>